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shd w:val="clear" w:color="auto" w:fill="2B579A" w:themeFill="accent5"/>
        <w:tblLook w:val="0600" w:firstRow="0" w:lastRow="0" w:firstColumn="0" w:lastColumn="0" w:noHBand="1" w:noVBand="1"/>
      </w:tblPr>
      <w:tblGrid>
        <w:gridCol w:w="7920"/>
        <w:gridCol w:w="1440"/>
      </w:tblGrid>
      <w:tr w:rsidR="007378F1" w14:paraId="5462289E" w14:textId="77777777" w:rsidTr="007378F1">
        <w:tc>
          <w:tcPr>
            <w:tcW w:w="7920" w:type="dxa"/>
            <w:shd w:val="clear" w:color="auto" w:fill="2B579A" w:themeFill="accent5"/>
          </w:tcPr>
          <w:p w14:paraId="2F1580EB" w14:textId="77777777" w:rsidR="00C5572C" w:rsidRDefault="00C5572C" w:rsidP="007378F1">
            <w:pPr>
              <w:pStyle w:val="Title"/>
            </w:pPr>
            <w:r>
              <w:t>.NET Craft</w:t>
            </w:r>
          </w:p>
          <w:p w14:paraId="0113D4D8" w14:textId="5107B12B" w:rsidR="007378F1" w:rsidRDefault="00C5572C" w:rsidP="007378F1">
            <w:pPr>
              <w:pStyle w:val="Subtitle"/>
            </w:pPr>
            <w:bookmarkStart w:id="0" w:name="_Hlk487785372"/>
            <w:bookmarkEnd w:id="0"/>
            <w:r>
              <w:t>Assignment 1</w:t>
            </w:r>
          </w:p>
        </w:tc>
        <w:tc>
          <w:tcPr>
            <w:tcW w:w="1440" w:type="dxa"/>
            <w:shd w:val="clear" w:color="auto" w:fill="2B579A" w:themeFill="accent5"/>
            <w:vAlign w:val="bottom"/>
          </w:tcPr>
          <w:p w14:paraId="70D91E09" w14:textId="33E208BA" w:rsidR="007378F1" w:rsidRDefault="007378F1" w:rsidP="007378F1">
            <w:pPr>
              <w:pStyle w:val="Title"/>
              <w:pBdr>
                <w:left w:val="none" w:sz="0" w:space="0" w:color="auto"/>
              </w:pBdr>
              <w:shd w:val="clear" w:color="auto" w:fill="auto"/>
              <w:spacing w:after="240"/>
              <w:ind w:left="0"/>
              <w:jc w:val="right"/>
            </w:pPr>
          </w:p>
        </w:tc>
      </w:tr>
    </w:tbl>
    <w:p w14:paraId="1673A534" w14:textId="7688C821" w:rsidR="00C5572C" w:rsidRDefault="00C5572C" w:rsidP="00C5572C">
      <w:pPr>
        <w:jc w:val="both"/>
      </w:pPr>
      <w:r>
        <w:t>Develop/Code Traveling Salesman Problem that should smell and feel like modern C#/.NET implementation.</w:t>
      </w:r>
    </w:p>
    <w:p w14:paraId="66D49F03" w14:textId="0824105C" w:rsidR="00C5572C" w:rsidRDefault="00C5572C" w:rsidP="00C5572C">
      <w:pPr>
        <w:pStyle w:val="ListParagraph"/>
        <w:numPr>
          <w:ilvl w:val="0"/>
          <w:numId w:val="19"/>
        </w:numPr>
        <w:jc w:val="both"/>
      </w:pPr>
      <w:r w:rsidRPr="00C5572C">
        <w:t>https://en.wikipedia.org/wiki/Travelling_salesman_problem</w:t>
      </w:r>
    </w:p>
    <w:p w14:paraId="23E98315" w14:textId="676934E1" w:rsidR="00C5572C" w:rsidRDefault="00C5572C" w:rsidP="00C5572C">
      <w:pPr>
        <w:pStyle w:val="ListParagraph"/>
        <w:numPr>
          <w:ilvl w:val="0"/>
          <w:numId w:val="19"/>
        </w:numPr>
        <w:jc w:val="both"/>
      </w:pPr>
      <w:r>
        <w:t>You can easily find different implementations on the internet; feel free to start with some existing implementations.</w:t>
      </w:r>
    </w:p>
    <w:p w14:paraId="16E03ED3" w14:textId="2F1C22CD" w:rsidR="00C5572C" w:rsidRDefault="00C5572C" w:rsidP="00C5572C">
      <w:pPr>
        <w:pStyle w:val="ListParagraph"/>
        <w:numPr>
          <w:ilvl w:val="0"/>
          <w:numId w:val="19"/>
        </w:numPr>
        <w:jc w:val="both"/>
      </w:pPr>
      <w:r>
        <w:t>You can always lean on ChatGPT (and others) for help and guidance.</w:t>
      </w:r>
    </w:p>
    <w:p w14:paraId="542EFE0E" w14:textId="077B79D5" w:rsidR="00C5572C" w:rsidRDefault="00C5572C" w:rsidP="00C5572C">
      <w:pPr>
        <w:pStyle w:val="ListParagraph"/>
        <w:numPr>
          <w:ilvl w:val="0"/>
          <w:numId w:val="19"/>
        </w:numPr>
        <w:jc w:val="both"/>
      </w:pPr>
      <w:r>
        <w:t xml:space="preserve">The objective of the assignment is to use modern C#/.NET features like </w:t>
      </w:r>
      <w:proofErr w:type="spellStart"/>
      <w:r>
        <w:t>Linq</w:t>
      </w:r>
      <w:proofErr w:type="spellEnd"/>
      <w:r>
        <w:t>, Tuples, Records, Delegates where they make sense; should not feel forced.</w:t>
      </w:r>
    </w:p>
    <w:p w14:paraId="14A0A678" w14:textId="300E57BD" w:rsidR="00690EC8" w:rsidRDefault="00690EC8" w:rsidP="00C5572C">
      <w:pPr>
        <w:pStyle w:val="ListParagraph"/>
        <w:numPr>
          <w:ilvl w:val="0"/>
          <w:numId w:val="19"/>
        </w:numPr>
        <w:jc w:val="both"/>
      </w:pPr>
      <w:r>
        <w:t xml:space="preserve">There should be appropriate null checks and you should follow C#/.NET naming </w:t>
      </w:r>
      <w:r w:rsidR="0011084F">
        <w:t>conventions.</w:t>
      </w:r>
    </w:p>
    <w:p w14:paraId="1B9C5C21" w14:textId="35D70326" w:rsidR="00C5572C" w:rsidRDefault="00C5572C" w:rsidP="00C5572C">
      <w:pPr>
        <w:pStyle w:val="ListParagraph"/>
        <w:numPr>
          <w:ilvl w:val="0"/>
          <w:numId w:val="19"/>
        </w:numPr>
        <w:jc w:val="both"/>
      </w:pPr>
      <w:r>
        <w:t xml:space="preserve">If it makes sense use </w:t>
      </w:r>
      <w:proofErr w:type="spellStart"/>
      <w:r>
        <w:t>IE</w:t>
      </w:r>
      <w:r w:rsidRPr="00C5572C">
        <w:t>numerable</w:t>
      </w:r>
      <w:proofErr w:type="spellEnd"/>
      <w:r>
        <w:t>&lt;T&gt;</w:t>
      </w:r>
      <w:r w:rsidRPr="00C5572C">
        <w:t xml:space="preserve"> and </w:t>
      </w:r>
      <w:proofErr w:type="spellStart"/>
      <w:r>
        <w:t>IE</w:t>
      </w:r>
      <w:r w:rsidRPr="00C5572C">
        <w:t>numerator</w:t>
      </w:r>
      <w:proofErr w:type="spellEnd"/>
      <w:r>
        <w:t>&lt;T&gt; / Visitor Pattern</w:t>
      </w:r>
    </w:p>
    <w:p w14:paraId="47F34377" w14:textId="336C4282" w:rsidR="00C5572C" w:rsidRDefault="00C5572C" w:rsidP="00C5572C">
      <w:pPr>
        <w:pStyle w:val="ListParagraph"/>
        <w:numPr>
          <w:ilvl w:val="0"/>
          <w:numId w:val="19"/>
        </w:numPr>
        <w:jc w:val="both"/>
      </w:pPr>
      <w:r>
        <w:t xml:space="preserve">There’s no need to develop and UI; use </w:t>
      </w:r>
      <w:proofErr w:type="spellStart"/>
      <w:r>
        <w:t>MSTest</w:t>
      </w:r>
      <w:proofErr w:type="spellEnd"/>
      <w:r>
        <w:t xml:space="preserve"> or </w:t>
      </w:r>
      <w:proofErr w:type="spellStart"/>
      <w:r>
        <w:t>NUnit</w:t>
      </w:r>
      <w:proofErr w:type="spellEnd"/>
      <w:r>
        <w:t xml:space="preserve"> project to trigger your code.</w:t>
      </w:r>
    </w:p>
    <w:p w14:paraId="7AEC456F" w14:textId="0B64CDF6" w:rsidR="0026484A" w:rsidRPr="0026504D" w:rsidRDefault="00C5572C" w:rsidP="00C5572C">
      <w:pPr>
        <w:pStyle w:val="Heading1"/>
        <w:jc w:val="both"/>
      </w:pPr>
      <w:r>
        <w:t>Submission</w:t>
      </w:r>
    </w:p>
    <w:p w14:paraId="542DF99E" w14:textId="1723E364" w:rsidR="00C5572C" w:rsidRDefault="0011084F" w:rsidP="00C5572C">
      <w:pPr>
        <w:pStyle w:val="ListParagraph"/>
        <w:numPr>
          <w:ilvl w:val="0"/>
          <w:numId w:val="20"/>
        </w:numPr>
        <w:jc w:val="both"/>
      </w:pPr>
      <w:r>
        <w:t>The submission</w:t>
      </w:r>
      <w:r w:rsidR="00C5572C">
        <w:t xml:space="preserve"> deadline is May 20</w:t>
      </w:r>
      <w:r w:rsidR="00C5572C" w:rsidRPr="00C5572C">
        <w:rPr>
          <w:vertAlign w:val="superscript"/>
        </w:rPr>
        <w:t>th</w:t>
      </w:r>
      <w:r w:rsidR="00C5572C">
        <w:t xml:space="preserve"> 12 </w:t>
      </w:r>
      <w:r>
        <w:t>noon.</w:t>
      </w:r>
    </w:p>
    <w:p w14:paraId="2B28B152" w14:textId="1202DAB5" w:rsidR="00C5572C" w:rsidRDefault="00C5572C" w:rsidP="00C5572C">
      <w:pPr>
        <w:pStyle w:val="ListParagraph"/>
        <w:numPr>
          <w:ilvl w:val="0"/>
          <w:numId w:val="20"/>
        </w:numPr>
        <w:jc w:val="both"/>
      </w:pPr>
      <w:r>
        <w:t xml:space="preserve">Create a </w:t>
      </w:r>
      <w:proofErr w:type="spellStart"/>
      <w:r>
        <w:t>Github</w:t>
      </w:r>
      <w:proofErr w:type="spellEnd"/>
      <w:r>
        <w:t xml:space="preserve"> repository and have your code there and share its URL in direct message. You can keep your repo private and make it public at/after </w:t>
      </w:r>
      <w:r w:rsidR="0011084F">
        <w:t>deadline.</w:t>
      </w:r>
    </w:p>
    <w:p w14:paraId="70AD9668" w14:textId="2DFF5A86" w:rsidR="00C5572C" w:rsidRDefault="00C5572C" w:rsidP="00C5572C">
      <w:pPr>
        <w:pStyle w:val="ListParagraph"/>
        <w:numPr>
          <w:ilvl w:val="0"/>
          <w:numId w:val="20"/>
        </w:numPr>
        <w:jc w:val="both"/>
      </w:pPr>
      <w:r>
        <w:t xml:space="preserve">Bonus points for having good test </w:t>
      </w:r>
      <w:r w:rsidR="0011084F">
        <w:t>coverage.</w:t>
      </w:r>
    </w:p>
    <w:p w14:paraId="4498D009" w14:textId="2A58C782" w:rsidR="00457BEB" w:rsidRPr="0026504D" w:rsidRDefault="00C5572C" w:rsidP="00C5572C">
      <w:pPr>
        <w:pStyle w:val="Heading1"/>
        <w:jc w:val="both"/>
      </w:pPr>
      <w:r>
        <w:t>Incentive / Reward</w:t>
      </w:r>
    </w:p>
    <w:p w14:paraId="4466A03C" w14:textId="7F4B73E0" w:rsidR="00C5572C" w:rsidRDefault="00C5572C" w:rsidP="00C5572C">
      <w:pPr>
        <w:jc w:val="both"/>
      </w:pPr>
      <w:r>
        <w:t xml:space="preserve">If you perform well in this and upcoming assignments; you will be given a reward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5572C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DD5E0" w14:textId="77777777" w:rsidR="009C657B" w:rsidRDefault="009C657B">
      <w:pPr>
        <w:spacing w:line="240" w:lineRule="auto"/>
      </w:pPr>
      <w:r>
        <w:separator/>
      </w:r>
    </w:p>
  </w:endnote>
  <w:endnote w:type="continuationSeparator" w:id="0">
    <w:p w14:paraId="71A6AF54" w14:textId="77777777" w:rsidR="009C657B" w:rsidRDefault="009C65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1C9BE" w14:textId="77777777" w:rsidR="009C657B" w:rsidRDefault="009C657B">
      <w:pPr>
        <w:spacing w:line="240" w:lineRule="auto"/>
      </w:pPr>
      <w:r>
        <w:separator/>
      </w:r>
    </w:p>
  </w:footnote>
  <w:footnote w:type="continuationSeparator" w:id="0">
    <w:p w14:paraId="40102BBC" w14:textId="77777777" w:rsidR="009C657B" w:rsidRDefault="009C65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446270"/>
    <w:multiLevelType w:val="hybridMultilevel"/>
    <w:tmpl w:val="57DE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822CA"/>
    <w:multiLevelType w:val="hybridMultilevel"/>
    <w:tmpl w:val="AFE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764106643">
    <w:abstractNumId w:val="12"/>
  </w:num>
  <w:num w:numId="2" w16cid:durableId="673453180">
    <w:abstractNumId w:val="12"/>
    <w:lvlOverride w:ilvl="0">
      <w:startOverride w:val="1"/>
    </w:lvlOverride>
  </w:num>
  <w:num w:numId="3" w16cid:durableId="1077479405">
    <w:abstractNumId w:val="12"/>
  </w:num>
  <w:num w:numId="4" w16cid:durableId="1242183655">
    <w:abstractNumId w:val="12"/>
    <w:lvlOverride w:ilvl="0">
      <w:startOverride w:val="1"/>
    </w:lvlOverride>
  </w:num>
  <w:num w:numId="5" w16cid:durableId="458110780">
    <w:abstractNumId w:val="8"/>
  </w:num>
  <w:num w:numId="6" w16cid:durableId="1511871154">
    <w:abstractNumId w:val="12"/>
    <w:lvlOverride w:ilvl="0">
      <w:startOverride w:val="1"/>
    </w:lvlOverride>
  </w:num>
  <w:num w:numId="7" w16cid:durableId="76318475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929451">
    <w:abstractNumId w:val="9"/>
  </w:num>
  <w:num w:numId="9" w16cid:durableId="28038166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182581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50218826">
    <w:abstractNumId w:val="7"/>
  </w:num>
  <w:num w:numId="12" w16cid:durableId="560215429">
    <w:abstractNumId w:val="6"/>
  </w:num>
  <w:num w:numId="13" w16cid:durableId="1888948406">
    <w:abstractNumId w:val="5"/>
  </w:num>
  <w:num w:numId="14" w16cid:durableId="2064059672">
    <w:abstractNumId w:val="4"/>
  </w:num>
  <w:num w:numId="15" w16cid:durableId="1155074070">
    <w:abstractNumId w:val="3"/>
  </w:num>
  <w:num w:numId="16" w16cid:durableId="278948451">
    <w:abstractNumId w:val="2"/>
  </w:num>
  <w:num w:numId="17" w16cid:durableId="1937058252">
    <w:abstractNumId w:val="1"/>
  </w:num>
  <w:num w:numId="18" w16cid:durableId="1949197422">
    <w:abstractNumId w:val="0"/>
  </w:num>
  <w:num w:numId="19" w16cid:durableId="1356030604">
    <w:abstractNumId w:val="11"/>
  </w:num>
  <w:num w:numId="20" w16cid:durableId="1819433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2C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1084F"/>
    <w:rsid w:val="00114436"/>
    <w:rsid w:val="00121553"/>
    <w:rsid w:val="00124088"/>
    <w:rsid w:val="00131CAB"/>
    <w:rsid w:val="001C2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02354"/>
    <w:rsid w:val="00457BEB"/>
    <w:rsid w:val="00461B2E"/>
    <w:rsid w:val="00482CFC"/>
    <w:rsid w:val="00487996"/>
    <w:rsid w:val="00491910"/>
    <w:rsid w:val="004A2AF6"/>
    <w:rsid w:val="004A3D03"/>
    <w:rsid w:val="004B6D7F"/>
    <w:rsid w:val="004D785F"/>
    <w:rsid w:val="004E744B"/>
    <w:rsid w:val="004F7760"/>
    <w:rsid w:val="00520AC9"/>
    <w:rsid w:val="00561F9A"/>
    <w:rsid w:val="00594254"/>
    <w:rsid w:val="005B6EB8"/>
    <w:rsid w:val="00614CAB"/>
    <w:rsid w:val="00633BC0"/>
    <w:rsid w:val="00661DE5"/>
    <w:rsid w:val="006706DE"/>
    <w:rsid w:val="00690EC8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C657B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F457D"/>
    <w:rsid w:val="00BF4775"/>
    <w:rsid w:val="00C5572C"/>
    <w:rsid w:val="00CA0C45"/>
    <w:rsid w:val="00CB1D0E"/>
    <w:rsid w:val="00CC3AB0"/>
    <w:rsid w:val="00CD4A9C"/>
    <w:rsid w:val="00CF12AE"/>
    <w:rsid w:val="00D1798D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633E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7733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urram\AppData\Local\Microsoft\Office\16.0\DTS\en-US%7bD21ABD4E-DA2A-4D47-A0AA-AF5FD6FB5BE9%7d\%7bD4BAC3C0-EE4D-4512-91E7-32601FAA8545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{D4BAC3C0-EE4D-4512-91E7-32601FAA8545}tf10002117_win32.dotx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2024-05-14T05:46:00Z</dcterms:created>
  <dcterms:modified xsi:type="dcterms:W3CDTF">2024-05-14T05:58:00Z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