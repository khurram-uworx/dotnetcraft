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5462289E" w14:textId="77777777" w:rsidTr="007378F1">
        <w:tc>
          <w:tcPr>
            <w:tcW w:w="7920" w:type="dxa"/>
            <w:shd w:val="clear" w:color="auto" w:fill="2B579A" w:themeFill="accent5"/>
          </w:tcPr>
          <w:p w14:paraId="2F1580EB" w14:textId="77777777" w:rsidR="00C5572C" w:rsidRDefault="00C5572C" w:rsidP="007378F1">
            <w:pPr>
              <w:pStyle w:val="Title"/>
            </w:pPr>
            <w:r>
              <w:t>.NET Craft</w:t>
            </w:r>
          </w:p>
          <w:p w14:paraId="0113D4D8" w14:textId="44BCACC8" w:rsidR="007378F1" w:rsidRDefault="00C5572C" w:rsidP="007378F1">
            <w:pPr>
              <w:pStyle w:val="Subtitle"/>
            </w:pPr>
            <w:bookmarkStart w:id="0" w:name="_Hlk487785372"/>
            <w:bookmarkEnd w:id="0"/>
            <w:r>
              <w:t xml:space="preserve">Assignment </w:t>
            </w:r>
            <w:r w:rsidR="00177AA7">
              <w:t>3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70D91E09" w14:textId="33E208BA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711E0760" w14:textId="3AD055B6" w:rsidR="00177AA7" w:rsidRDefault="00177AA7" w:rsidP="00C5572C">
      <w:pPr>
        <w:jc w:val="both"/>
      </w:pPr>
      <w:r w:rsidRPr="00177AA7">
        <w:t>The UCI Machine Learning Repository provides numerous datasets for free.</w:t>
      </w:r>
      <w:r>
        <w:t xml:space="preserve"> For this assignment we will be using Online Retail dataset </w:t>
      </w:r>
      <w:r w:rsidR="00C50A5C">
        <w:t xml:space="preserve">of a </w:t>
      </w:r>
      <w:r w:rsidRPr="00177AA7">
        <w:t>UK-based online retail</w:t>
      </w:r>
      <w:r>
        <w:t xml:space="preserve"> and its available at </w:t>
      </w:r>
      <w:hyperlink r:id="rId10" w:history="1">
        <w:r w:rsidRPr="00477005">
          <w:rPr>
            <w:rStyle w:val="Hyperlink"/>
          </w:rPr>
          <w:t>https://archive.ics.uci.edu/dataset/352/online+retail</w:t>
        </w:r>
      </w:hyperlink>
    </w:p>
    <w:p w14:paraId="62B0DF1B" w14:textId="205A8F6E" w:rsidR="002740DE" w:rsidRDefault="002740DE" w:rsidP="003254FF">
      <w:pPr>
        <w:pStyle w:val="ListParagraph"/>
        <w:numPr>
          <w:ilvl w:val="0"/>
          <w:numId w:val="24"/>
        </w:numPr>
        <w:jc w:val="both"/>
      </w:pPr>
      <w:r>
        <w:t>For this assignment simply create console application, unit test project or use .NET Jupyter Notebook</w:t>
      </w:r>
      <w:r w:rsidR="006F6E1F">
        <w:t xml:space="preserve">. </w:t>
      </w:r>
      <w:r>
        <w:t>There’s no need to create any Web</w:t>
      </w:r>
      <w:r w:rsidR="00AA5685">
        <w:t xml:space="preserve"> / Dekstop</w:t>
      </w:r>
      <w:r>
        <w:t xml:space="preserve"> UI</w:t>
      </w:r>
    </w:p>
    <w:p w14:paraId="114E7BE4" w14:textId="5749FC48" w:rsidR="00C50A5C" w:rsidRDefault="00C50A5C" w:rsidP="003254FF">
      <w:pPr>
        <w:pStyle w:val="ListParagraph"/>
        <w:numPr>
          <w:ilvl w:val="0"/>
          <w:numId w:val="24"/>
        </w:numPr>
        <w:jc w:val="both"/>
      </w:pPr>
      <w:r>
        <w:t>Data should ideally be processed once</w:t>
      </w:r>
    </w:p>
    <w:p w14:paraId="0286D88E" w14:textId="51EF4181" w:rsidR="00177AA7" w:rsidRDefault="00177AA7" w:rsidP="00C5572C">
      <w:pPr>
        <w:jc w:val="both"/>
      </w:pPr>
      <w:r>
        <w:t>Data Preparation</w:t>
      </w:r>
    </w:p>
    <w:p w14:paraId="4DE303E8" w14:textId="0C88A781" w:rsidR="00177AA7" w:rsidRDefault="00177AA7" w:rsidP="00177AA7">
      <w:pPr>
        <w:pStyle w:val="ListParagraph"/>
        <w:numPr>
          <w:ilvl w:val="0"/>
          <w:numId w:val="22"/>
        </w:numPr>
        <w:jc w:val="both"/>
      </w:pPr>
      <w:r>
        <w:t xml:space="preserve">The dataset is in Excel file; </w:t>
      </w:r>
      <w:r w:rsidR="0083465A">
        <w:t>you</w:t>
      </w:r>
      <w:r>
        <w:t xml:space="preserve"> can convert it to CSV file and load into </w:t>
      </w:r>
      <w:r w:rsidR="0083465A">
        <w:t>the program</w:t>
      </w:r>
      <w:r>
        <w:t xml:space="preserve"> or you can import the data into some database of your choice and consume it from there</w:t>
      </w:r>
    </w:p>
    <w:p w14:paraId="68F7C88E" w14:textId="28C38F49" w:rsidR="00177AA7" w:rsidRDefault="00177AA7" w:rsidP="00C5572C">
      <w:pPr>
        <w:jc w:val="both"/>
      </w:pPr>
      <w:r>
        <w:t>Data Processing</w:t>
      </w:r>
    </w:p>
    <w:p w14:paraId="4EA1A1F4" w14:textId="394CE29E" w:rsidR="00177AA7" w:rsidRDefault="00177AA7" w:rsidP="00FB6BE5">
      <w:pPr>
        <w:pStyle w:val="ListParagraph"/>
        <w:numPr>
          <w:ilvl w:val="0"/>
          <w:numId w:val="21"/>
        </w:numPr>
        <w:jc w:val="both"/>
      </w:pPr>
      <w:r>
        <w:t xml:space="preserve">Filter: We need to filter the </w:t>
      </w:r>
      <w:r w:rsidR="002740DE">
        <w:t>data</w:t>
      </w:r>
      <w:r>
        <w:t xml:space="preserve"> as </w:t>
      </w:r>
      <w:r w:rsidR="002740DE">
        <w:t>it’s</w:t>
      </w:r>
      <w:r>
        <w:t xml:space="preserve"> an online store there were buyers from different </w:t>
      </w:r>
      <w:r w:rsidR="006F6E1F">
        <w:t>countries,</w:t>
      </w:r>
      <w:r>
        <w:t xml:space="preserve"> but we are only interested in buyers from </w:t>
      </w:r>
      <w:r w:rsidRPr="00177AA7">
        <w:t>United Kingdom</w:t>
      </w:r>
    </w:p>
    <w:p w14:paraId="7ECE4D52" w14:textId="17581373" w:rsidR="00177AA7" w:rsidRDefault="00177AA7" w:rsidP="00FB6BE5">
      <w:pPr>
        <w:pStyle w:val="ListParagraph"/>
        <w:numPr>
          <w:ilvl w:val="0"/>
          <w:numId w:val="21"/>
        </w:numPr>
        <w:jc w:val="both"/>
      </w:pPr>
      <w:r>
        <w:t>Map: The data has invoice date information; using .NET we can calculate the day of the week and month for each date</w:t>
      </w:r>
    </w:p>
    <w:p w14:paraId="4F1A8800" w14:textId="4D4FF173" w:rsidR="00177AA7" w:rsidRDefault="00177AA7" w:rsidP="00C729F0">
      <w:pPr>
        <w:pStyle w:val="ListParagraph"/>
        <w:numPr>
          <w:ilvl w:val="0"/>
          <w:numId w:val="21"/>
        </w:numPr>
        <w:jc w:val="both"/>
      </w:pPr>
      <w:r>
        <w:t>Reduce: We are interested in couple of things listed below</w:t>
      </w:r>
    </w:p>
    <w:p w14:paraId="751AAAF9" w14:textId="7C4B5CE3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Total Revenue from UK Customers</w:t>
      </w:r>
    </w:p>
    <w:p w14:paraId="512701AE" w14:textId="40E9D4A2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Monthly Sales from UK Customers</w:t>
      </w:r>
    </w:p>
    <w:p w14:paraId="3F8AEB75" w14:textId="1B847FAF" w:rsidR="00177AA7" w:rsidRDefault="00177AA7" w:rsidP="00177AA7">
      <w:pPr>
        <w:pStyle w:val="ListParagraph"/>
        <w:numPr>
          <w:ilvl w:val="1"/>
          <w:numId w:val="21"/>
        </w:numPr>
        <w:jc w:val="both"/>
      </w:pPr>
      <w:r>
        <w:t>Day Wise Sales from UK Customers</w:t>
      </w:r>
    </w:p>
    <w:p w14:paraId="34B2B1CC" w14:textId="27486159" w:rsidR="00177AA7" w:rsidRDefault="00177AA7" w:rsidP="00C5572C">
      <w:pPr>
        <w:jc w:val="both"/>
      </w:pPr>
      <w:r>
        <w:t>Bonus</w:t>
      </w:r>
      <w:r w:rsidR="002740DE">
        <w:t xml:space="preserve"> / Stretch Goals</w:t>
      </w:r>
    </w:p>
    <w:p w14:paraId="773FC0C6" w14:textId="7354C7E3" w:rsidR="00585723" w:rsidRDefault="002740DE" w:rsidP="0039638D">
      <w:pPr>
        <w:pStyle w:val="ListParagraph"/>
        <w:numPr>
          <w:ilvl w:val="0"/>
          <w:numId w:val="23"/>
        </w:numPr>
        <w:jc w:val="both"/>
      </w:pPr>
      <w:r>
        <w:t xml:space="preserve">Data Processing: </w:t>
      </w:r>
      <w:r w:rsidR="00585723">
        <w:t>Mean Spending from UK Customer (Buying Power)</w:t>
      </w:r>
      <w:r w:rsidR="00C50A5C">
        <w:t xml:space="preserve"> and </w:t>
      </w:r>
      <w:r w:rsidR="00585723">
        <w:t>Per Item Spending from UK Customer</w:t>
      </w:r>
    </w:p>
    <w:p w14:paraId="1B99DD08" w14:textId="602BF8DF" w:rsidR="002740DE" w:rsidRDefault="002740DE" w:rsidP="004332A1">
      <w:pPr>
        <w:pStyle w:val="ListParagraph"/>
        <w:numPr>
          <w:ilvl w:val="0"/>
          <w:numId w:val="23"/>
        </w:numPr>
        <w:jc w:val="both"/>
      </w:pPr>
      <w:r>
        <w:t>Try to write code using Functional Programming</w:t>
      </w:r>
      <w:r w:rsidR="006F6E1F">
        <w:t xml:space="preserve"> Principals and assess if you find </w:t>
      </w:r>
      <w:r w:rsidR="00C50A5C">
        <w:t>them</w:t>
      </w:r>
      <w:r w:rsidR="006F6E1F">
        <w:t xml:space="preserve"> any useful in this assignment</w:t>
      </w:r>
    </w:p>
    <w:p w14:paraId="7AEC456F" w14:textId="0B64CDF6" w:rsidR="0026484A" w:rsidRPr="0026504D" w:rsidRDefault="00C5572C" w:rsidP="00C5572C">
      <w:pPr>
        <w:pStyle w:val="Heading1"/>
        <w:jc w:val="both"/>
      </w:pPr>
      <w:r>
        <w:t>Submission</w:t>
      </w:r>
    </w:p>
    <w:p w14:paraId="542DF99E" w14:textId="6D59635B" w:rsidR="00C5572C" w:rsidRDefault="0011084F" w:rsidP="00C5572C">
      <w:pPr>
        <w:pStyle w:val="ListParagraph"/>
        <w:numPr>
          <w:ilvl w:val="0"/>
          <w:numId w:val="20"/>
        </w:numPr>
        <w:jc w:val="both"/>
      </w:pPr>
      <w:r>
        <w:t>The submission</w:t>
      </w:r>
      <w:r w:rsidR="00C5572C">
        <w:t xml:space="preserve"> deadline is </w:t>
      </w:r>
      <w:r w:rsidR="00585723">
        <w:t xml:space="preserve">June </w:t>
      </w:r>
      <w:r w:rsidR="00C5572C">
        <w:t>2</w:t>
      </w:r>
      <w:r w:rsidR="001E3A72">
        <w:t>4</w:t>
      </w:r>
      <w:r w:rsidR="00585723" w:rsidRPr="00585723">
        <w:rPr>
          <w:vertAlign w:val="superscript"/>
        </w:rPr>
        <w:t>t</w:t>
      </w:r>
      <w:r w:rsidR="00BA5A27">
        <w:rPr>
          <w:vertAlign w:val="superscript"/>
        </w:rPr>
        <w:t>h</w:t>
      </w:r>
    </w:p>
    <w:p w14:paraId="2B28B152" w14:textId="1202DAB5" w:rsidR="00C5572C" w:rsidRDefault="00C5572C" w:rsidP="00C5572C">
      <w:pPr>
        <w:pStyle w:val="ListParagraph"/>
        <w:numPr>
          <w:ilvl w:val="0"/>
          <w:numId w:val="20"/>
        </w:numPr>
        <w:jc w:val="both"/>
      </w:pPr>
      <w:r>
        <w:t xml:space="preserve">Create a Github repository and have your code there and share its URL in direct message. You can keep your repo private and make it public at/after </w:t>
      </w:r>
      <w:r w:rsidR="0011084F">
        <w:t>deadline.</w:t>
      </w:r>
    </w:p>
    <w:sectPr w:rsidR="00C5572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81F5" w14:textId="77777777" w:rsidR="005C4BDD" w:rsidRDefault="005C4BDD">
      <w:pPr>
        <w:spacing w:line="240" w:lineRule="auto"/>
      </w:pPr>
      <w:r>
        <w:separator/>
      </w:r>
    </w:p>
  </w:endnote>
  <w:endnote w:type="continuationSeparator" w:id="0">
    <w:p w14:paraId="39E8B270" w14:textId="77777777" w:rsidR="005C4BDD" w:rsidRDefault="005C4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6048" w14:textId="77777777" w:rsidR="005C4BDD" w:rsidRDefault="005C4BDD">
      <w:pPr>
        <w:spacing w:line="240" w:lineRule="auto"/>
      </w:pPr>
      <w:r>
        <w:separator/>
      </w:r>
    </w:p>
  </w:footnote>
  <w:footnote w:type="continuationSeparator" w:id="0">
    <w:p w14:paraId="7BC1B603" w14:textId="77777777" w:rsidR="005C4BDD" w:rsidRDefault="005C4B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46270"/>
    <w:multiLevelType w:val="hybridMultilevel"/>
    <w:tmpl w:val="57D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A5A46"/>
    <w:multiLevelType w:val="hybridMultilevel"/>
    <w:tmpl w:val="DAF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26957"/>
    <w:multiLevelType w:val="hybridMultilevel"/>
    <w:tmpl w:val="1C46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6BBD"/>
    <w:multiLevelType w:val="hybridMultilevel"/>
    <w:tmpl w:val="1424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56D85"/>
    <w:multiLevelType w:val="hybridMultilevel"/>
    <w:tmpl w:val="AF6A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822CA"/>
    <w:multiLevelType w:val="hybridMultilevel"/>
    <w:tmpl w:val="AFE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764106643">
    <w:abstractNumId w:val="16"/>
  </w:num>
  <w:num w:numId="2" w16cid:durableId="673453180">
    <w:abstractNumId w:val="16"/>
    <w:lvlOverride w:ilvl="0">
      <w:startOverride w:val="1"/>
    </w:lvlOverride>
  </w:num>
  <w:num w:numId="3" w16cid:durableId="1077479405">
    <w:abstractNumId w:val="16"/>
  </w:num>
  <w:num w:numId="4" w16cid:durableId="1242183655">
    <w:abstractNumId w:val="16"/>
    <w:lvlOverride w:ilvl="0">
      <w:startOverride w:val="1"/>
    </w:lvlOverride>
  </w:num>
  <w:num w:numId="5" w16cid:durableId="458110780">
    <w:abstractNumId w:val="8"/>
  </w:num>
  <w:num w:numId="6" w16cid:durableId="1511871154">
    <w:abstractNumId w:val="16"/>
    <w:lvlOverride w:ilvl="0">
      <w:startOverride w:val="1"/>
    </w:lvlOverride>
  </w:num>
  <w:num w:numId="7" w16cid:durableId="7631847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929451">
    <w:abstractNumId w:val="9"/>
  </w:num>
  <w:num w:numId="9" w16cid:durableId="2803816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82581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218826">
    <w:abstractNumId w:val="7"/>
  </w:num>
  <w:num w:numId="12" w16cid:durableId="560215429">
    <w:abstractNumId w:val="6"/>
  </w:num>
  <w:num w:numId="13" w16cid:durableId="1888948406">
    <w:abstractNumId w:val="5"/>
  </w:num>
  <w:num w:numId="14" w16cid:durableId="2064059672">
    <w:abstractNumId w:val="4"/>
  </w:num>
  <w:num w:numId="15" w16cid:durableId="1155074070">
    <w:abstractNumId w:val="3"/>
  </w:num>
  <w:num w:numId="16" w16cid:durableId="278948451">
    <w:abstractNumId w:val="2"/>
  </w:num>
  <w:num w:numId="17" w16cid:durableId="1937058252">
    <w:abstractNumId w:val="1"/>
  </w:num>
  <w:num w:numId="18" w16cid:durableId="1949197422">
    <w:abstractNumId w:val="0"/>
  </w:num>
  <w:num w:numId="19" w16cid:durableId="1356030604">
    <w:abstractNumId w:val="15"/>
  </w:num>
  <w:num w:numId="20" w16cid:durableId="181943320">
    <w:abstractNumId w:val="10"/>
  </w:num>
  <w:num w:numId="21" w16cid:durableId="1925795479">
    <w:abstractNumId w:val="13"/>
  </w:num>
  <w:num w:numId="22" w16cid:durableId="1408768326">
    <w:abstractNumId w:val="14"/>
  </w:num>
  <w:num w:numId="23" w16cid:durableId="1270939852">
    <w:abstractNumId w:val="11"/>
  </w:num>
  <w:num w:numId="24" w16cid:durableId="201328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C"/>
    <w:rsid w:val="000002C0"/>
    <w:rsid w:val="00007202"/>
    <w:rsid w:val="000150E9"/>
    <w:rsid w:val="00030E3C"/>
    <w:rsid w:val="00072D27"/>
    <w:rsid w:val="00083C22"/>
    <w:rsid w:val="00086E87"/>
    <w:rsid w:val="000871A8"/>
    <w:rsid w:val="000A036B"/>
    <w:rsid w:val="000A28F4"/>
    <w:rsid w:val="000D0E4A"/>
    <w:rsid w:val="000F11B9"/>
    <w:rsid w:val="00102341"/>
    <w:rsid w:val="00105960"/>
    <w:rsid w:val="001073CE"/>
    <w:rsid w:val="0011084F"/>
    <w:rsid w:val="00114436"/>
    <w:rsid w:val="00121553"/>
    <w:rsid w:val="00124088"/>
    <w:rsid w:val="00131CAB"/>
    <w:rsid w:val="00177AA7"/>
    <w:rsid w:val="001C2CAB"/>
    <w:rsid w:val="001C6872"/>
    <w:rsid w:val="001D0BD1"/>
    <w:rsid w:val="001E3A72"/>
    <w:rsid w:val="002017AC"/>
    <w:rsid w:val="002359ED"/>
    <w:rsid w:val="00252520"/>
    <w:rsid w:val="00257048"/>
    <w:rsid w:val="002625F9"/>
    <w:rsid w:val="002631F7"/>
    <w:rsid w:val="0026484A"/>
    <w:rsid w:val="0026504D"/>
    <w:rsid w:val="002740DE"/>
    <w:rsid w:val="00276926"/>
    <w:rsid w:val="002A67C8"/>
    <w:rsid w:val="002B40B7"/>
    <w:rsid w:val="002C5D75"/>
    <w:rsid w:val="002D7687"/>
    <w:rsid w:val="00301789"/>
    <w:rsid w:val="00325194"/>
    <w:rsid w:val="003728E3"/>
    <w:rsid w:val="003962D3"/>
    <w:rsid w:val="003C7D9D"/>
    <w:rsid w:val="003E3A63"/>
    <w:rsid w:val="00402354"/>
    <w:rsid w:val="004248C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85723"/>
    <w:rsid w:val="00594254"/>
    <w:rsid w:val="005B6EB8"/>
    <w:rsid w:val="005C4BDD"/>
    <w:rsid w:val="00614CAB"/>
    <w:rsid w:val="006238B3"/>
    <w:rsid w:val="00633BC0"/>
    <w:rsid w:val="00661DE5"/>
    <w:rsid w:val="006706DE"/>
    <w:rsid w:val="00690EC8"/>
    <w:rsid w:val="0069487E"/>
    <w:rsid w:val="006A648B"/>
    <w:rsid w:val="006B0B82"/>
    <w:rsid w:val="006B7EF2"/>
    <w:rsid w:val="006C3B5F"/>
    <w:rsid w:val="006D3A72"/>
    <w:rsid w:val="006F53EE"/>
    <w:rsid w:val="006F6E1F"/>
    <w:rsid w:val="00700C98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465A"/>
    <w:rsid w:val="008360A8"/>
    <w:rsid w:val="008416E0"/>
    <w:rsid w:val="0085345E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C657B"/>
    <w:rsid w:val="009D3947"/>
    <w:rsid w:val="009D597F"/>
    <w:rsid w:val="009F72A7"/>
    <w:rsid w:val="00A119D9"/>
    <w:rsid w:val="00A1309F"/>
    <w:rsid w:val="00A21BED"/>
    <w:rsid w:val="00A27D99"/>
    <w:rsid w:val="00A60D92"/>
    <w:rsid w:val="00A86EAC"/>
    <w:rsid w:val="00A923E7"/>
    <w:rsid w:val="00AA5685"/>
    <w:rsid w:val="00AA661C"/>
    <w:rsid w:val="00AC2F58"/>
    <w:rsid w:val="00B369B4"/>
    <w:rsid w:val="00B53817"/>
    <w:rsid w:val="00B61F85"/>
    <w:rsid w:val="00B710A0"/>
    <w:rsid w:val="00BA3CC7"/>
    <w:rsid w:val="00BA5A27"/>
    <w:rsid w:val="00BF457D"/>
    <w:rsid w:val="00BF4775"/>
    <w:rsid w:val="00C50A5C"/>
    <w:rsid w:val="00C5572C"/>
    <w:rsid w:val="00C602A5"/>
    <w:rsid w:val="00CA0C45"/>
    <w:rsid w:val="00CB1D0E"/>
    <w:rsid w:val="00CC3AB0"/>
    <w:rsid w:val="00CD4A9C"/>
    <w:rsid w:val="00CF12AE"/>
    <w:rsid w:val="00D1798D"/>
    <w:rsid w:val="00D44ACA"/>
    <w:rsid w:val="00D57D1C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56B5F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7733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chive.ics.uci.edu/dataset/352/online+ret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rram\AppData\Local\Microsoft\Office\16.0\DTS\en-US%7bD21ABD4E-DA2A-4D47-A0AA-AF5FD6FB5BE9%7d\%7bD4BAC3C0-EE4D-4512-91E7-32601FAA854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{D4BAC3C0-EE4D-4512-91E7-32601FAA8545}tf10002117_win32.dotx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2024-05-14T05:46:00Z</dcterms:created>
  <dcterms:modified xsi:type="dcterms:W3CDTF">2024-06-12T10:23:00Z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